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FCD97" w14:textId="77777777" w:rsidR="00320758" w:rsidRDefault="004D2768">
      <w:r>
        <w:t>Trivia Game</w:t>
      </w:r>
    </w:p>
    <w:p w14:paraId="486F09E0" w14:textId="77777777" w:rsidR="00E414E6" w:rsidRDefault="00E414E6">
      <w:r>
        <w:t>1</w:t>
      </w:r>
      <w:r w:rsidRPr="00E414E6">
        <w:rPr>
          <w:vertAlign w:val="superscript"/>
        </w:rPr>
        <w:t>st</w:t>
      </w:r>
      <w:r>
        <w:t xml:space="preserve"> page </w:t>
      </w:r>
    </w:p>
    <w:p w14:paraId="66DA9F0E" w14:textId="0ADC0D71" w:rsidR="004D2768" w:rsidRDefault="004D2768" w:rsidP="004D2768">
      <w:pPr>
        <w:pStyle w:val="ListParagraph"/>
        <w:numPr>
          <w:ilvl w:val="0"/>
          <w:numId w:val="1"/>
        </w:numPr>
      </w:pPr>
      <w:r>
        <w:t xml:space="preserve">On click start button </w:t>
      </w:r>
      <w:r w:rsidR="00BF1CCC">
        <w:t xml:space="preserve">tied to our first event </w:t>
      </w:r>
      <w:r w:rsidR="00DA740B">
        <w:t>(also bring as to page 2)</w:t>
      </w:r>
    </w:p>
    <w:p w14:paraId="6C14BD44" w14:textId="36FC6352" w:rsidR="004D2768" w:rsidRDefault="00E414E6" w:rsidP="004D2768">
      <w:pPr>
        <w:pStyle w:val="ListParagraph"/>
        <w:numPr>
          <w:ilvl w:val="0"/>
          <w:numId w:val="1"/>
        </w:numPr>
      </w:pPr>
      <w:r>
        <w:t xml:space="preserve">Header </w:t>
      </w:r>
      <w:r w:rsidR="00DA740B">
        <w:t>(display the game title)</w:t>
      </w:r>
    </w:p>
    <w:p w14:paraId="72ADCA18" w14:textId="77777777" w:rsidR="00E414E6" w:rsidRDefault="00E414E6" w:rsidP="004D2768">
      <w:pPr>
        <w:pStyle w:val="ListParagraph"/>
        <w:numPr>
          <w:ilvl w:val="0"/>
          <w:numId w:val="1"/>
        </w:numPr>
      </w:pPr>
      <w:r>
        <w:t xml:space="preserve">Images </w:t>
      </w:r>
    </w:p>
    <w:p w14:paraId="102EE63E" w14:textId="77777777" w:rsidR="00C75EEA" w:rsidRDefault="007B7525" w:rsidP="004D2768">
      <w:pPr>
        <w:pStyle w:val="ListParagraph"/>
        <w:numPr>
          <w:ilvl w:val="0"/>
          <w:numId w:val="1"/>
        </w:numPr>
      </w:pPr>
      <w:r>
        <w:t>CSS</w:t>
      </w:r>
      <w:r w:rsidR="00C75EEA">
        <w:t xml:space="preserve"> styling for font </w:t>
      </w:r>
    </w:p>
    <w:p w14:paraId="3F4974B2" w14:textId="77777777" w:rsidR="00CE14F2" w:rsidRDefault="00CE14F2" w:rsidP="006F0CAC">
      <w:pPr>
        <w:pStyle w:val="ListParagraph"/>
        <w:ind w:left="1260"/>
      </w:pPr>
    </w:p>
    <w:p w14:paraId="7243A52C" w14:textId="77777777" w:rsidR="00E414E6" w:rsidRDefault="00DD5193" w:rsidP="00E414E6">
      <w:r>
        <w:t>2</w:t>
      </w:r>
      <w:r w:rsidRPr="00DD5193">
        <w:rPr>
          <w:vertAlign w:val="superscript"/>
        </w:rPr>
        <w:t>nd</w:t>
      </w:r>
      <w:r>
        <w:t xml:space="preserve"> page </w:t>
      </w:r>
    </w:p>
    <w:p w14:paraId="28248238" w14:textId="77777777" w:rsidR="00E414E6" w:rsidRDefault="00E414E6" w:rsidP="004D2768">
      <w:pPr>
        <w:pStyle w:val="ListParagraph"/>
        <w:numPr>
          <w:ilvl w:val="0"/>
          <w:numId w:val="1"/>
        </w:numPr>
      </w:pPr>
      <w:r>
        <w:t>Radio button</w:t>
      </w:r>
      <w:r w:rsidR="007B7525">
        <w:t>/</w:t>
      </w:r>
      <w:r>
        <w:t xml:space="preserve"> </w:t>
      </w:r>
      <w:r w:rsidR="00DD5193">
        <w:t xml:space="preserve">inline buttons </w:t>
      </w:r>
    </w:p>
    <w:p w14:paraId="1BA4744A" w14:textId="77777777" w:rsidR="00DD5193" w:rsidRDefault="00DD5193" w:rsidP="004D2768">
      <w:pPr>
        <w:pStyle w:val="ListParagraph"/>
        <w:numPr>
          <w:ilvl w:val="0"/>
          <w:numId w:val="1"/>
        </w:numPr>
      </w:pPr>
      <w:r>
        <w:t xml:space="preserve">Timer </w:t>
      </w:r>
      <w:r w:rsidR="007B7525">
        <w:t>count down JQ</w:t>
      </w:r>
    </w:p>
    <w:p w14:paraId="0F0DFB79" w14:textId="0B7B0E45" w:rsidR="00DD5193" w:rsidRDefault="00DD5193" w:rsidP="004D2768">
      <w:pPr>
        <w:pStyle w:val="ListParagraph"/>
        <w:numPr>
          <w:ilvl w:val="0"/>
          <w:numId w:val="1"/>
        </w:numPr>
      </w:pPr>
      <w:r>
        <w:t xml:space="preserve">Questions </w:t>
      </w:r>
      <w:r w:rsidR="007B7525">
        <w:t>(</w:t>
      </w:r>
      <w:r w:rsidR="00916EA4">
        <w:t>multiple choice view</w:t>
      </w:r>
      <w:r w:rsidR="00DA740B">
        <w:t>)</w:t>
      </w:r>
    </w:p>
    <w:p w14:paraId="4A0CB0D4" w14:textId="01235585" w:rsidR="00916EA4" w:rsidRDefault="00A9004D" w:rsidP="004D2768">
      <w:pPr>
        <w:pStyle w:val="ListParagraph"/>
        <w:numPr>
          <w:ilvl w:val="0"/>
          <w:numId w:val="1"/>
        </w:numPr>
      </w:pPr>
      <w:r>
        <w:t xml:space="preserve">Create Rows for the trivia questions </w:t>
      </w:r>
    </w:p>
    <w:p w14:paraId="3E13C648" w14:textId="7490C2EC" w:rsidR="00CE14F2" w:rsidRDefault="00A9004D" w:rsidP="00A9004D">
      <w:pPr>
        <w:pStyle w:val="ListParagraph"/>
        <w:numPr>
          <w:ilvl w:val="0"/>
          <w:numId w:val="1"/>
        </w:numPr>
      </w:pPr>
      <w:r>
        <w:t>Record answer given from the use (check if the answer is right or wrong)</w:t>
      </w:r>
    </w:p>
    <w:p w14:paraId="5728B841" w14:textId="2FC53EEC" w:rsidR="00916EA4" w:rsidRDefault="00916EA4" w:rsidP="00A9004D">
      <w:pPr>
        <w:pStyle w:val="ListParagraph"/>
        <w:numPr>
          <w:ilvl w:val="0"/>
          <w:numId w:val="1"/>
        </w:numPr>
      </w:pPr>
      <w:r>
        <w:t>Done Bottom</w:t>
      </w:r>
      <w:r w:rsidR="00A9004D">
        <w:t xml:space="preserve"> at the end of the page </w:t>
      </w:r>
    </w:p>
    <w:p w14:paraId="26751A77" w14:textId="77777777" w:rsidR="00DD5193" w:rsidRDefault="00DD5193" w:rsidP="00DD5193">
      <w:r>
        <w:t>3</w:t>
      </w:r>
      <w:r w:rsidRPr="00DD5193">
        <w:rPr>
          <w:vertAlign w:val="superscript"/>
        </w:rPr>
        <w:t>rd</w:t>
      </w:r>
      <w:r>
        <w:t xml:space="preserve"> page</w:t>
      </w:r>
    </w:p>
    <w:p w14:paraId="3976B487" w14:textId="17540E8E" w:rsidR="00A9004D" w:rsidRDefault="00891619" w:rsidP="00FD6AE4">
      <w:pPr>
        <w:pStyle w:val="ListParagraph"/>
        <w:numPr>
          <w:ilvl w:val="0"/>
          <w:numId w:val="1"/>
        </w:numPr>
      </w:pPr>
      <w:r>
        <w:t xml:space="preserve">Show results and </w:t>
      </w:r>
      <w:r w:rsidR="00A9004D">
        <w:t>remove</w:t>
      </w:r>
      <w:r>
        <w:t xml:space="preserve"> the questions</w:t>
      </w:r>
      <w:r w:rsidR="00A9004D">
        <w:t xml:space="preserve"> (how many correct, wrong,)</w:t>
      </w:r>
    </w:p>
    <w:p w14:paraId="64BFCCAC" w14:textId="03E2040A" w:rsidR="00C75EEA" w:rsidRDefault="00A9004D" w:rsidP="00DD5193">
      <w:pPr>
        <w:pStyle w:val="ListParagraph"/>
        <w:numPr>
          <w:ilvl w:val="0"/>
          <w:numId w:val="1"/>
        </w:numPr>
      </w:pPr>
      <w:r>
        <w:t xml:space="preserve">Optional reset game </w:t>
      </w:r>
    </w:p>
    <w:p w14:paraId="1FA6A4B3" w14:textId="77777777" w:rsidR="00C75EEA" w:rsidRDefault="00C75EEA" w:rsidP="00DD5193">
      <w:bookmarkStart w:id="0" w:name="_GoBack"/>
      <w:bookmarkEnd w:id="0"/>
    </w:p>
    <w:p w14:paraId="57093A46" w14:textId="77777777" w:rsidR="00C75EEA" w:rsidRDefault="00C75EEA" w:rsidP="00DD5193"/>
    <w:p w14:paraId="180D61B4" w14:textId="77777777" w:rsidR="00C75EEA" w:rsidRDefault="00C75EEA" w:rsidP="00DD5193">
      <w:r>
        <w:t xml:space="preserve">Tags for HTML to use </w:t>
      </w:r>
    </w:p>
    <w:p w14:paraId="5469FACD" w14:textId="77777777" w:rsidR="00C75EEA" w:rsidRDefault="00C75EEA" w:rsidP="00DD5193"/>
    <w:p w14:paraId="3F55CA1C" w14:textId="77777777" w:rsidR="002E3887" w:rsidRDefault="002E3887" w:rsidP="00DD5193"/>
    <w:p w14:paraId="59376ED5" w14:textId="77777777" w:rsidR="002E3887" w:rsidRDefault="002E3887" w:rsidP="00DD5193"/>
    <w:p w14:paraId="3EA3D957" w14:textId="77777777" w:rsidR="002E3887" w:rsidRDefault="002E3887" w:rsidP="00DD5193"/>
    <w:p w14:paraId="16A19535" w14:textId="77777777" w:rsidR="002E3887" w:rsidRDefault="002E3887" w:rsidP="00DD5193">
      <w:r>
        <w:t xml:space="preserve">Questions: </w:t>
      </w:r>
    </w:p>
    <w:p w14:paraId="2ED5B107" w14:textId="7C9B8ECD" w:rsidR="002E3887" w:rsidRDefault="002E3887" w:rsidP="00DD5193">
      <w:r>
        <w:t>Easiest way to display inline questions on your HTML page?</w:t>
      </w:r>
    </w:p>
    <w:p w14:paraId="1B23EDE4" w14:textId="3108C0F9" w:rsidR="0060254D" w:rsidRDefault="0060254D" w:rsidP="00DD5193">
      <w:r>
        <w:t>How to record user input against correct answer?</w:t>
      </w:r>
    </w:p>
    <w:p w14:paraId="625D5167" w14:textId="3C4087BA" w:rsidR="0060254D" w:rsidRDefault="0060254D" w:rsidP="00DD5193">
      <w:r>
        <w:t>How to display the final results?</w:t>
      </w:r>
    </w:p>
    <w:p w14:paraId="0F000B18" w14:textId="145FB463" w:rsidR="0060254D" w:rsidRDefault="0060254D" w:rsidP="00DD5193">
      <w:r>
        <w:t>How to set timer to after start and display button is click?</w:t>
      </w:r>
    </w:p>
    <w:sectPr w:rsidR="0060254D" w:rsidSect="0097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4BE7"/>
    <w:multiLevelType w:val="hybridMultilevel"/>
    <w:tmpl w:val="D1A89786"/>
    <w:lvl w:ilvl="0" w:tplc="8E5C039C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E6"/>
    <w:rsid w:val="002E3887"/>
    <w:rsid w:val="003118E8"/>
    <w:rsid w:val="00320758"/>
    <w:rsid w:val="004A5656"/>
    <w:rsid w:val="004D2768"/>
    <w:rsid w:val="004E506F"/>
    <w:rsid w:val="0060254D"/>
    <w:rsid w:val="006F0CAC"/>
    <w:rsid w:val="007B7525"/>
    <w:rsid w:val="00891619"/>
    <w:rsid w:val="00916EA4"/>
    <w:rsid w:val="00975FE6"/>
    <w:rsid w:val="00A9004D"/>
    <w:rsid w:val="00BC5D34"/>
    <w:rsid w:val="00BF1CCC"/>
    <w:rsid w:val="00C75EEA"/>
    <w:rsid w:val="00CE14F2"/>
    <w:rsid w:val="00DA740B"/>
    <w:rsid w:val="00DD5193"/>
    <w:rsid w:val="00E414E6"/>
    <w:rsid w:val="00FD6AE4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6D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Trivia Game.docx</Template>
  <TotalTime>34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 Lamarre</dc:creator>
  <cp:keywords/>
  <dc:description/>
  <cp:lastModifiedBy>Jean-Philip Lamarre</cp:lastModifiedBy>
  <cp:revision>12</cp:revision>
  <dcterms:created xsi:type="dcterms:W3CDTF">2017-11-11T15:33:00Z</dcterms:created>
  <dcterms:modified xsi:type="dcterms:W3CDTF">2017-11-19T22:09:00Z</dcterms:modified>
</cp:coreProperties>
</file>